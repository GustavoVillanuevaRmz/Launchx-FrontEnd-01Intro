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790" w:type="dxa"/>
        <w:jc w:val="left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3599"/>
        <w:gridCol w:w="721"/>
        <w:gridCol w:w="6470"/>
      </w:tblGrid>
      <w:tr>
        <w:trPr>
          <w:trHeight w:val="4410" w:hRule="atLeast"/>
        </w:trPr>
        <w:tc>
          <w:tcPr>
            <w:tcW w:w="359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990" w:leader="none"/>
              </w:tabs>
              <w:jc w:val="center"/>
              <w:rPr/>
            </w:pPr>
            <w:r>
              <w:rPr/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990" w:leader="none"/>
              </w:tabs>
              <w:rPr/>
            </w:pPr>
            <w:r>
              <w:rPr/>
            </w:r>
          </w:p>
        </w:tc>
        <w:tc>
          <w:tcPr>
            <w:tcW w:w="6470" w:type="dxa"/>
            <w:tcBorders/>
            <w:vAlign w:val="bottom"/>
          </w:tcPr>
          <w:p>
            <w:pPr>
              <w:pStyle w:val="Subttulo"/>
              <w:widowControl w:val="false"/>
              <w:rPr/>
            </w:pPr>
            <w:r>
              <w:rPr/>
              <w:drawing>
                <wp:inline distT="0" distB="0" distL="0" distR="0">
                  <wp:extent cx="3962400" cy="2620645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0" cy="2620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3599" w:type="dxa"/>
            <w:tcBorders/>
          </w:tcPr>
          <w:p>
            <w:pPr>
              <w:pStyle w:val="Ttulo3"/>
              <w:widowControl w:val="false"/>
              <w:spacing w:before="240" w:after="120"/>
              <w:rPr/>
            </w:pPr>
            <w:r>
              <w:rPr/>
              <w:t>Puesto</w:t>
            </w:r>
          </w:p>
          <w:p>
            <w:pPr>
              <w:pStyle w:val="Normal"/>
              <w:widowControl w:val="false"/>
              <w:rPr>
                <w:color w:val="000000" w:themeColor="text1"/>
              </w:rPr>
            </w:pPr>
            <w:r>
              <w:rPr>
                <w:color w:val="000000" w:themeColor="text1"/>
                <w:highlight w:val="yellow"/>
              </w:rPr>
              <w:t>Abogado</w:t>
            </w:r>
            <w:r>
              <w:rPr>
                <w:color w:val="000000" w:themeColor="text1"/>
              </w:rPr>
              <w:t xml:space="preserve">  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Ttulo3"/>
              <w:widowControl w:val="false"/>
              <w:rPr/>
            </w:pPr>
            <w:r>
              <w:rPr/>
              <w:t>Sexo</w:t>
            </w:r>
          </w:p>
          <w:p>
            <w:pPr>
              <w:pStyle w:val="Normal"/>
              <w:widowControl w:val="false"/>
              <w:rPr>
                <w:color w:val="000000" w:themeColor="text1"/>
              </w:rPr>
            </w:pPr>
            <w:r>
              <w:rPr>
                <w:color w:val="000000" w:themeColor="text1"/>
                <w:highlight w:val="yellow"/>
              </w:rPr>
              <w:t>Indistinto</w:t>
            </w:r>
            <w:r>
              <w:rPr>
                <w:color w:val="000000" w:themeColor="text1"/>
              </w:rPr>
              <w:t xml:space="preserve"> 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Ttulo3"/>
              <w:widowControl w:val="false"/>
              <w:rPr/>
            </w:pPr>
            <w:r>
              <w:rPr/>
              <w:t>EDAD</w:t>
            </w:r>
          </w:p>
          <w:p>
            <w:pPr>
              <w:pStyle w:val="Normal"/>
              <w:widowControl w:val="false"/>
              <w:rPr/>
            </w:pPr>
            <w:r>
              <w:rPr>
                <w:highlight w:val="yellow"/>
              </w:rPr>
              <w:t>25 – 40 años</w:t>
            </w:r>
          </w:p>
          <w:p>
            <w:pPr>
              <w:pStyle w:val="Normal"/>
              <w:widowControl w:val="false"/>
              <w:rPr/>
            </w:pPr>
            <w:r>
              <w:rPr/>
              <w:t>WEBSITE: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Ttulo3"/>
              <w:widowControl w:val="false"/>
              <w:rPr>
                <w:lang w:val="es-MX"/>
              </w:rPr>
            </w:pPr>
            <w:r>
              <w:rPr>
                <w:lang w:val="es-MX"/>
              </w:rPr>
              <w:t>Educacion</w:t>
            </w:r>
          </w:p>
          <w:p>
            <w:pPr>
              <w:pStyle w:val="Normal"/>
              <w:widowControl w:val="false"/>
              <w:rPr>
                <w:lang w:val="es-MX"/>
              </w:rPr>
            </w:pPr>
            <w:r>
              <w:rPr>
                <w:highlight w:val="yellow"/>
                <w:lang w:val="es-MX"/>
              </w:rPr>
              <w:t>Graduado de Leyes</w:t>
            </w:r>
          </w:p>
          <w:p>
            <w:pPr>
              <w:pStyle w:val="Normal"/>
              <w:widowControl w:val="false"/>
              <w:rPr/>
            </w:pPr>
            <w:r>
              <w:rPr/>
              <w:t>Hobby #3</w:t>
            </w:r>
          </w:p>
          <w:p>
            <w:pPr>
              <w:pStyle w:val="Normal"/>
              <w:widowControl w:val="false"/>
              <w:rPr/>
            </w:pPr>
            <w:r>
              <w:rPr/>
              <w:t>Hobby #4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990" w:leader="none"/>
              </w:tabs>
              <w:rPr/>
            </w:pPr>
            <w:r>
              <w:rPr/>
            </w:r>
          </w:p>
        </w:tc>
        <w:tc>
          <w:tcPr>
            <w:tcW w:w="6470" w:type="dxa"/>
            <w:tcBorders/>
          </w:tcPr>
          <w:p>
            <w:pPr>
              <w:pStyle w:val="Ttulo2"/>
              <w:widowControl w:val="false"/>
              <w:spacing w:before="240" w:after="120"/>
              <w:rPr/>
            </w:pPr>
            <w:r>
              <w:rPr/>
            </w:r>
          </w:p>
          <w:p>
            <w:pPr>
              <w:pStyle w:val="Ttulo4"/>
              <w:widowControl w:val="false"/>
              <w:rPr>
                <w:lang w:val="es-MX"/>
              </w:rPr>
            </w:pPr>
            <w:r>
              <w:rPr>
                <w:lang w:val="es-MX"/>
              </w:rPr>
              <w:t>Comunicacion</w:t>
            </w:r>
          </w:p>
          <w:p>
            <w:pPr>
              <w:pStyle w:val="Date"/>
              <w:widowControl w:val="false"/>
              <w:rPr>
                <w:lang w:val="es-MX"/>
              </w:rPr>
            </w:pPr>
            <w:r>
              <w:rPr>
                <w:lang w:val="es-MX"/>
              </w:rPr>
              <w:t>Correo o Mensaje Instantáneo (WhatsApp)</w:t>
            </w:r>
          </w:p>
          <w:p>
            <w:pPr>
              <w:pStyle w:val="Normal"/>
              <w:widowControl w:val="false"/>
              <w:rPr>
                <w:lang w:val="es-MX"/>
              </w:rPr>
            </w:pPr>
            <w:r>
              <w:rPr>
                <w:lang w:val="es-MX"/>
              </w:rPr>
            </w:r>
          </w:p>
          <w:p>
            <w:pPr>
              <w:pStyle w:val="Ttulo4"/>
              <w:widowControl w:val="false"/>
              <w:rPr/>
            </w:pPr>
            <w:r>
              <w:rPr/>
              <w:t>Herramientas</w:t>
            </w:r>
          </w:p>
          <w:p>
            <w:pPr>
              <w:pStyle w:val="Date"/>
              <w:widowControl w:val="false"/>
              <w:rPr/>
            </w:pPr>
            <w:r>
              <w:rPr/>
              <w:t>Equipo de computo</w:t>
            </w:r>
          </w:p>
          <w:p>
            <w:pPr>
              <w:pStyle w:val="Normal"/>
              <w:widowControl w:val="false"/>
              <w:rPr/>
            </w:pPr>
            <w:r>
              <w:rPr/>
              <w:t>Libros</w:t>
            </w:r>
          </w:p>
          <w:p>
            <w:pPr>
              <w:pStyle w:val="Normal"/>
              <w:widowControl w:val="false"/>
              <w:rPr/>
            </w:pPr>
            <w:r>
              <w:rPr/>
              <w:t>Manuscritos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Ttulo4"/>
              <w:widowControl w:val="false"/>
              <w:rPr/>
            </w:pPr>
            <w:r>
              <w:rPr/>
              <w:t>Organizacion</w:t>
            </w:r>
          </w:p>
          <w:p>
            <w:pPr>
              <w:pStyle w:val="Normal"/>
              <w:widowControl w:val="false"/>
              <w:rPr/>
            </w:pPr>
            <w:r>
              <w:rPr/>
              <w:t>5 – 500 Personas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Ttulo4"/>
              <w:widowControl w:val="false"/>
              <w:rPr/>
            </w:pPr>
            <w:r>
              <w:rPr/>
              <w:t>Fuentes</w:t>
            </w:r>
          </w:p>
          <w:p>
            <w:pPr>
              <w:pStyle w:val="Normal"/>
              <w:widowControl w:val="false"/>
              <w:rPr/>
            </w:pPr>
            <w:r>
              <w:rPr/>
              <w:t>Libros</w:t>
            </w:r>
          </w:p>
          <w:p>
            <w:pPr>
              <w:pStyle w:val="Normal"/>
              <w:widowControl w:val="false"/>
              <w:rPr/>
            </w:pPr>
            <w:r>
              <w:rPr/>
              <w:t>Web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Ttulo4"/>
              <w:widowControl w:val="false"/>
              <w:rPr/>
            </w:pPr>
            <w:r>
              <w:rPr/>
              <w:t>Dificultades</w:t>
            </w:r>
          </w:p>
          <w:p>
            <w:pPr>
              <w:pStyle w:val="Normal"/>
              <w:widowControl w:val="false"/>
              <w:rPr/>
            </w:pPr>
            <w:r>
              <w:rPr/>
              <w:t>Tech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Ttulo2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</w:r>
          </w:p>
        </w:tc>
      </w:tr>
    </w:tbl>
    <w:p>
      <w:pPr>
        <w:pStyle w:val="Normal"/>
        <w:tabs>
          <w:tab w:val="clear" w:pos="720"/>
          <w:tab w:val="left" w:pos="990" w:leader="none"/>
        </w:tabs>
        <w:rPr/>
      </w:pPr>
      <w:r>
        <w:rPr/>
      </w:r>
    </w:p>
    <w:sectPr>
      <w:headerReference w:type="default" r:id="rId3"/>
      <w:type w:val="nextPage"/>
      <w:pgSz w:w="12240" w:h="15840"/>
      <w:pgMar w:left="720" w:right="720" w:gutter="0" w:header="720" w:top="777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entury Gothic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590" cy="9628505"/>
          <wp:effectExtent l="0" t="0" r="0" b="0"/>
          <wp:wrapNone/>
          <wp:docPr id="2" name="Graphic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0590" cy="9628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メイリオ" w:cs="" w:asciiTheme="minorHAnsi" w:cstheme="minorBidi" w:eastAsiaTheme="minorEastAsia" w:hAnsiTheme="minorHAnsi"/>
        <w:sz w:val="24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qFormat="1"/>
    <w:lsdException w:name="heading 4" w:uiPriority="9" w:qFormat="1"/>
    <w:lsdException w:name="heading 5" w:uiPriority="9" w:semiHidden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styleId="Normal" w:default="1">
    <w:name w:val="Normal"/>
    <w:qFormat/>
    <w:rsid w:val="00b359e4"/>
    <w:pPr>
      <w:widowControl/>
      <w:bidi w:val="0"/>
      <w:spacing w:before="0" w:after="0"/>
      <w:jc w:val="left"/>
    </w:pPr>
    <w:rPr>
      <w:rFonts w:ascii="Century Gothic" w:hAnsi="Century Gothic" w:eastAsia="メイリオ" w:cs="" w:asciiTheme="minorHAnsi" w:cstheme="minorBidi" w:eastAsiaTheme="minorEastAsia" w:hAnsiTheme="minorHAnsi"/>
      <w:color w:val="auto"/>
      <w:kern w:val="0"/>
      <w:sz w:val="18"/>
      <w:szCs w:val="22"/>
      <w:lang w:val="en-US" w:eastAsia="ja-JP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ad76e2"/>
    <w:pPr>
      <w:keepNext w:val="true"/>
      <w:keepLines/>
      <w:spacing w:before="240" w:after="0"/>
      <w:outlineLvl w:val="0"/>
    </w:pPr>
    <w:rPr>
      <w:rFonts w:ascii="Century Gothic" w:hAnsi="Century Gothic" w:eastAsia="メイリオ" w:cs="" w:asciiTheme="majorHAnsi" w:cstheme="majorBidi" w:eastAsiaTheme="majorEastAsia" w:hAnsiTheme="majorHAns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Heading2Char"/>
    <w:uiPriority w:val="9"/>
    <w:qFormat/>
    <w:rsid w:val="004d3011"/>
    <w:pPr>
      <w:keepNext w:val="true"/>
      <w:keepLines/>
      <w:pBdr>
        <w:bottom w:val="single" w:sz="8" w:space="1" w:color="94B6D2"/>
      </w:pBdr>
      <w:spacing w:before="240" w:after="120"/>
      <w:outlineLvl w:val="1"/>
    </w:pPr>
    <w:rPr>
      <w:rFonts w:ascii="Century Gothic" w:hAnsi="Century Gothic" w:eastAsia="メイリオ" w:cs="" w:asciiTheme="majorHAnsi" w:cstheme="majorBidi" w:eastAsiaTheme="majorEastAsia" w:hAnsiTheme="majorHAns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Heading3Char"/>
    <w:uiPriority w:val="9"/>
    <w:qFormat/>
    <w:rsid w:val="00940a66"/>
    <w:pPr>
      <w:keepNext w:val="true"/>
      <w:keepLines/>
      <w:spacing w:before="240" w:after="120"/>
      <w:outlineLvl w:val="2"/>
    </w:pPr>
    <w:rPr>
      <w:rFonts w:ascii="Century Gothic" w:hAnsi="Century Gothic" w:eastAsia="メイリオ" w:cs="" w:asciiTheme="majorHAnsi" w:cstheme="majorBidi" w:eastAsiaTheme="majorEastAsia" w:hAnsiTheme="majorHAnsi"/>
      <w:b/>
      <w:caps/>
      <w:color w:val="548AB7" w:themeColor="accent1" w:themeShade="bf"/>
      <w:sz w:val="28"/>
      <w:szCs w:val="24"/>
    </w:rPr>
  </w:style>
  <w:style w:type="paragraph" w:styleId="Ttulo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4d3011"/>
    <w:rPr>
      <w:rFonts w:ascii="Century Gothic" w:hAnsi="Century Gothic" w:eastAsia="メイリオ" w:cs="" w:asciiTheme="majorHAnsi" w:cstheme="majorBidi" w:eastAsiaTheme="majorEastAsia" w:hAnsiTheme="majorHAnsi"/>
      <w:b/>
      <w:bCs/>
      <w:caps/>
      <w:sz w:val="22"/>
      <w:szCs w:val="26"/>
    </w:rPr>
  </w:style>
  <w:style w:type="character" w:styleId="TitleChar" w:customStyle="1">
    <w:name w:val="Title Char"/>
    <w:basedOn w:val="DefaultParagraphFont"/>
    <w:link w:val="Title"/>
    <w:uiPriority w:val="10"/>
    <w:qFormat/>
    <w:rsid w:val="001b2abd"/>
    <w:rPr>
      <w:caps/>
      <w:color w:val="000000" w:themeColor="text1"/>
      <w:sz w:val="96"/>
      <w:szCs w:val="76"/>
    </w:rPr>
  </w:style>
  <w:style w:type="character" w:styleId="Destacado">
    <w:name w:val="Destacado"/>
    <w:basedOn w:val="DefaultParagraphFont"/>
    <w:uiPriority w:val="11"/>
    <w:semiHidden/>
    <w:qFormat/>
    <w:rsid w:val="00e25a26"/>
    <w:rPr>
      <w:i/>
      <w:iCs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d76e2"/>
    <w:rPr>
      <w:rFonts w:ascii="Century Gothic" w:hAnsi="Century Gothic" w:eastAsia="メイリオ" w:cs="" w:asciiTheme="majorHAnsi" w:cstheme="majorBidi" w:eastAsiaTheme="majorEastAsia" w:hAnsiTheme="majorHAnsi"/>
      <w:color w:val="548AB7" w:themeColor="accent1" w:themeShade="bf"/>
      <w:sz w:val="32"/>
      <w:szCs w:val="32"/>
    </w:rPr>
  </w:style>
  <w:style w:type="character" w:styleId="DateChar" w:customStyle="1">
    <w:name w:val="Date Char"/>
    <w:basedOn w:val="DefaultParagraphFont"/>
    <w:link w:val="Date"/>
    <w:uiPriority w:val="99"/>
    <w:qFormat/>
    <w:rsid w:val="00036450"/>
    <w:rPr>
      <w:sz w:val="18"/>
      <w:szCs w:val="22"/>
    </w:rPr>
  </w:style>
  <w:style w:type="character" w:styleId="EnlacedeInternet">
    <w:name w:val="Enlace de Internet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qFormat/>
    <w:rsid w:val="004813b3"/>
    <w:rPr>
      <w:color w:val="605E5C"/>
      <w:shd w:fill="E1DFDD" w:val="clear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0c45ff"/>
    <w:rPr>
      <w:sz w:val="22"/>
      <w:szCs w:val="22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0c45ff"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qFormat/>
    <w:rsid w:val="001b2abd"/>
    <w:rPr>
      <w:color w:val="808080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1b2abd"/>
    <w:rPr>
      <w:color w:val="000000" w:themeColor="text1"/>
      <w:spacing w:val="19"/>
      <w:w w:val="86"/>
      <w:sz w:val="32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940a66"/>
    <w:rPr>
      <w:rFonts w:ascii="Century Gothic" w:hAnsi="Century Gothic" w:eastAsia="メイリオ" w:cs="" w:asciiTheme="majorHAnsi" w:cstheme="majorBidi" w:eastAsiaTheme="majorEastAsia" w:hAnsiTheme="majorHAnsi"/>
      <w:b/>
      <w:caps/>
      <w:color w:val="548AB7" w:themeColor="accent1" w:themeShade="bf"/>
      <w:sz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b359e4"/>
    <w:rPr>
      <w:b/>
      <w:sz w:val="18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Ttulogeneral">
    <w:name w:val="Title"/>
    <w:basedOn w:val="Normal"/>
    <w:next w:val="Normal"/>
    <w:link w:val="TitleChar"/>
    <w:uiPriority w:val="10"/>
    <w:qFormat/>
    <w:rsid w:val="001b2abd"/>
    <w:pPr/>
    <w:rPr>
      <w:caps/>
      <w:color w:val="000000" w:themeColor="text1"/>
      <w:sz w:val="96"/>
      <w:szCs w:val="76"/>
    </w:rPr>
  </w:style>
  <w:style w:type="paragraph" w:styleId="Date">
    <w:name w:val="Date"/>
    <w:basedOn w:val="Normal"/>
    <w:next w:val="Normal"/>
    <w:link w:val="DateChar"/>
    <w:uiPriority w:val="99"/>
    <w:qFormat/>
    <w:rsid w:val="00036450"/>
    <w:pPr/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semiHidden/>
    <w:rsid w:val="000c45ff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Piedepgina">
    <w:name w:val="Footer"/>
    <w:basedOn w:val="Normal"/>
    <w:link w:val="FooterChar"/>
    <w:uiPriority w:val="99"/>
    <w:semiHidden/>
    <w:rsid w:val="000c45ff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Subttulo">
    <w:name w:val="Subtitle"/>
    <w:basedOn w:val="Normal"/>
    <w:next w:val="Normal"/>
    <w:link w:val="SubtitleChar"/>
    <w:uiPriority w:val="11"/>
    <w:qFormat/>
    <w:rsid w:val="001b2abd"/>
    <w:pPr/>
    <w:rPr>
      <w:color w:val="000000" w:themeColor="text1"/>
      <w:spacing w:val="19"/>
      <w:w w:val="86"/>
      <w:sz w:val="32"/>
      <w:szCs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b2ab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669DDC7BFE64A3996475A322C084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8BB4D-40F1-450F-8DE0-5CC88377D760}"/>
      </w:docPartPr>
      <w:docPartBody>
        <w:p w:rsidR="00000000" w:rsidRDefault="007B1C4D">
          <w:pPr>
            <w:pStyle w:val="9669DDC7BFE64A3996475A322C0843D8"/>
          </w:pPr>
          <w:r w:rsidRPr="004D3011">
            <w:t>WEBSITE:</w:t>
          </w:r>
        </w:p>
      </w:docPartBody>
    </w:docPart>
    <w:docPart>
      <w:docPartPr>
        <w:name w:val="26C320B5693D47B0BDF41E377A411B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CB83E-2009-445A-8FD4-89F752D63D5D}"/>
      </w:docPartPr>
      <w:docPartBody>
        <w:p w:rsidR="00000000" w:rsidRDefault="007B1C4D">
          <w:pPr>
            <w:pStyle w:val="26C320B5693D47B0BDF41E377A411BE1"/>
          </w:pPr>
          <w:r>
            <w:t>Website goes here</w:t>
          </w:r>
        </w:p>
      </w:docPartBody>
    </w:docPart>
    <w:docPart>
      <w:docPartPr>
        <w:name w:val="37E10F779A4C430E9E2342714B0680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A7C306-6B85-42DC-A4AD-D655B574AAC2}"/>
      </w:docPartPr>
      <w:docPartBody>
        <w:p w:rsidR="00000000" w:rsidRDefault="007B1C4D">
          <w:pPr>
            <w:pStyle w:val="37E10F779A4C430E9E2342714B0680EA"/>
          </w:pPr>
          <w:r w:rsidRPr="004D3011">
            <w:t>Hobby #3</w:t>
          </w:r>
        </w:p>
      </w:docPartBody>
    </w:docPart>
    <w:docPart>
      <w:docPartPr>
        <w:name w:val="0939E82DC76148D989F52531F2D6E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F821E-F317-4A0B-B971-9A61451F092A}"/>
      </w:docPartPr>
      <w:docPartBody>
        <w:p w:rsidR="00000000" w:rsidRDefault="007B1C4D">
          <w:pPr>
            <w:pStyle w:val="0939E82DC76148D989F52531F2D6E787"/>
          </w:pPr>
          <w:r w:rsidRPr="004D3011">
            <w:t>Hobby #4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F04CA0A4024BB6AB9DCFFB0C23A616">
    <w:name w:val="3FF04CA0A4024BB6AB9DCFFB0C23A616"/>
  </w:style>
  <w:style w:type="paragraph" w:customStyle="1" w:styleId="8DE546D813954AE6BD5886161CD1BF8A">
    <w:name w:val="8DE546D813954AE6BD5886161CD1BF8A"/>
  </w:style>
  <w:style w:type="paragraph" w:customStyle="1" w:styleId="0B2F1B3BC2F343ACB52DC943BB4F5F07">
    <w:name w:val="0B2F1B3BC2F343ACB52DC943BB4F5F07"/>
  </w:style>
  <w:style w:type="paragraph" w:customStyle="1" w:styleId="86646E9116414D0BABE1CA15DD26EEC9">
    <w:name w:val="86646E9116414D0BABE1CA15DD26EEC9"/>
  </w:style>
  <w:style w:type="paragraph" w:customStyle="1" w:styleId="38D7EEF24EEB48689F40C6D9933E5A37">
    <w:name w:val="38D7EEF24EEB48689F40C6D9933E5A37"/>
  </w:style>
  <w:style w:type="paragraph" w:customStyle="1" w:styleId="010DF9E8BA8041249B58D26364A433D7">
    <w:name w:val="010DF9E8BA8041249B58D26364A433D7"/>
  </w:style>
  <w:style w:type="paragraph" w:customStyle="1" w:styleId="87F29B6D3EBE48F58024C8CBE3D8A90C">
    <w:name w:val="87F29B6D3EBE48F58024C8CBE3D8A90C"/>
  </w:style>
  <w:style w:type="paragraph" w:customStyle="1" w:styleId="9669DDC7BFE64A3996475A322C0843D8">
    <w:name w:val="9669DDC7BFE64A3996475A322C0843D8"/>
  </w:style>
  <w:style w:type="paragraph" w:customStyle="1" w:styleId="26C320B5693D47B0BDF41E377A411BE1">
    <w:name w:val="26C320B5693D47B0BDF41E377A411BE1"/>
  </w:style>
  <w:style w:type="paragraph" w:customStyle="1" w:styleId="38062D3A5E404D40B7E69FEC39595A70">
    <w:name w:val="38062D3A5E404D40B7E69FEC39595A70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FF9053E56FEB44AE88027EE64D0BB47F">
    <w:name w:val="FF9053E56FEB44AE88027EE64D0BB47F"/>
  </w:style>
  <w:style w:type="paragraph" w:customStyle="1" w:styleId="A76551A9BACE4C39B113CBABEE39C090">
    <w:name w:val="A76551A9BACE4C39B113CBABEE39C090"/>
  </w:style>
  <w:style w:type="paragraph" w:customStyle="1" w:styleId="DB7A6CEC8A2E432CA98E2C2E3A9CA85D">
    <w:name w:val="DB7A6CEC8A2E432CA98E2C2E3A9CA85D"/>
  </w:style>
  <w:style w:type="paragraph" w:customStyle="1" w:styleId="4D4F9531B919479BB8ECFD9B5F5BE335">
    <w:name w:val="4D4F9531B919479BB8ECFD9B5F5BE335"/>
  </w:style>
  <w:style w:type="paragraph" w:customStyle="1" w:styleId="37E10F779A4C430E9E2342714B0680EA">
    <w:name w:val="37E10F779A4C430E9E2342714B0680EA"/>
  </w:style>
  <w:style w:type="paragraph" w:customStyle="1" w:styleId="0939E82DC76148D989F52531F2D6E787">
    <w:name w:val="0939E82DC76148D989F52531F2D6E787"/>
  </w:style>
  <w:style w:type="paragraph" w:customStyle="1" w:styleId="9A16CF58232F44ABB8D23AA4002F8D5D">
    <w:name w:val="9A16CF58232F44ABB8D23AA4002F8D5D"/>
  </w:style>
  <w:style w:type="paragraph" w:customStyle="1" w:styleId="C3827820DA754941A5F4A810954A306C">
    <w:name w:val="C3827820DA754941A5F4A810954A306C"/>
  </w:style>
  <w:style w:type="paragraph" w:customStyle="1" w:styleId="40D8CAB7E7314823AC7ABD3011614474">
    <w:name w:val="40D8CAB7E7314823AC7ABD3011614474"/>
  </w:style>
  <w:style w:type="paragraph" w:customStyle="1" w:styleId="DF86A8D0BD124E788CC3CAAC0E830983">
    <w:name w:val="DF86A8D0BD124E788CC3CAAC0E830983"/>
  </w:style>
  <w:style w:type="paragraph" w:customStyle="1" w:styleId="6E2FBBAB433349BE8F718F911A2F4BE0">
    <w:name w:val="6E2FBBAB433349BE8F718F911A2F4BE0"/>
  </w:style>
  <w:style w:type="paragraph" w:customStyle="1" w:styleId="4FCF8BB6345D48EEA331FA3EAF07D36B">
    <w:name w:val="4FCF8BB6345D48EEA331FA3EAF07D36B"/>
  </w:style>
  <w:style w:type="paragraph" w:customStyle="1" w:styleId="5593B9F843784DB8A15890A8F6CCF641">
    <w:name w:val="5593B9F843784DB8A15890A8F6CCF641"/>
  </w:style>
  <w:style w:type="paragraph" w:customStyle="1" w:styleId="2059116BA8BD40F4B4E7C7E0E4DC41E7">
    <w:name w:val="2059116BA8BD40F4B4E7C7E0E4DC41E7"/>
  </w:style>
  <w:style w:type="paragraph" w:customStyle="1" w:styleId="916B3998DE3145D1959DC732EE66B6D5">
    <w:name w:val="916B3998DE3145D1959DC732EE66B6D5"/>
  </w:style>
  <w:style w:type="paragraph" w:customStyle="1" w:styleId="E0B361033A3B4B5C938F1881B2B26ED2">
    <w:name w:val="E0B361033A3B4B5C938F1881B2B26ED2"/>
  </w:style>
  <w:style w:type="paragraph" w:customStyle="1" w:styleId="8C3C6EC05F704F2A86CF2643973CC849">
    <w:name w:val="8C3C6EC05F704F2A86CF2643973CC849"/>
  </w:style>
  <w:style w:type="paragraph" w:customStyle="1" w:styleId="0A17973F3467445C972540A403885615">
    <w:name w:val="0A17973F3467445C972540A403885615"/>
  </w:style>
  <w:style w:type="paragraph" w:customStyle="1" w:styleId="281B6DB859E641E199635D173995AC67">
    <w:name w:val="281B6DB859E641E199635D173995AC67"/>
  </w:style>
  <w:style w:type="paragraph" w:customStyle="1" w:styleId="0896320144E24F4C821BBA9A1F7858D5">
    <w:name w:val="0896320144E24F4C821BBA9A1F7858D5"/>
  </w:style>
  <w:style w:type="paragraph" w:customStyle="1" w:styleId="7EF15C2534404B07B563446C578A9147">
    <w:name w:val="7EF15C2534404B07B563446C578A9147"/>
  </w:style>
  <w:style w:type="paragraph" w:customStyle="1" w:styleId="D875B03CDBDA44498AEA8694F483A894">
    <w:name w:val="D875B03CDBDA44498AEA8694F483A894"/>
  </w:style>
  <w:style w:type="paragraph" w:customStyle="1" w:styleId="8801EDD1CCAA4E8E8D6CC7EB72F4739C">
    <w:name w:val="8801EDD1CCAA4E8E8D6CC7EB72F4739C"/>
  </w:style>
  <w:style w:type="paragraph" w:customStyle="1" w:styleId="C07B72FC1C3647D8A8EF94F04CB6EF7A">
    <w:name w:val="C07B72FC1C3647D8A8EF94F04CB6EF7A"/>
  </w:style>
  <w:style w:type="paragraph" w:customStyle="1" w:styleId="9640734F4E2641A7BAC22604AF90D516">
    <w:name w:val="9640734F4E2641A7BAC22604AF90D516"/>
  </w:style>
  <w:style w:type="paragraph" w:customStyle="1" w:styleId="4E8824B1DE434B019F7EE054C0C37F61">
    <w:name w:val="4E8824B1DE434B019F7EE054C0C37F61"/>
  </w:style>
  <w:style w:type="paragraph" w:customStyle="1" w:styleId="ADB6BDC2FC0746649507C90E6DF5F069">
    <w:name w:val="ADB6BDC2FC0746649507C90E6DF5F069"/>
  </w:style>
  <w:style w:type="paragraph" w:customStyle="1" w:styleId="6FCD50378AFB4027849EAE461F1E95C7">
    <w:name w:val="6FCD50378AFB4027849EAE461F1E95C7"/>
  </w:style>
  <w:style w:type="paragraph" w:customStyle="1" w:styleId="832F6685943C4161BC67A2DBEE408BA4">
    <w:name w:val="832F6685943C4161BC67A2DBEE408BA4"/>
  </w:style>
  <w:style w:type="paragraph" w:customStyle="1" w:styleId="CEC7B7CC5F454DECA8A3F1E0300AFF35">
    <w:name w:val="CEC7B7CC5F454DECA8A3F1E0300AFF35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5960C9262DAC4CBBB4338B45724CF7A2">
    <w:name w:val="5960C9262DAC4CBBB4338B45724CF7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Application>LibreOffice/7.2.5.2$Windows_X86_64 LibreOffice_project/499f9727c189e6ef3471021d6132d4c694f357e5</Application>
  <AppVersion>15.0000</AppVersion>
  <Pages>1</Pages>
  <Words>38</Words>
  <Characters>234</Characters>
  <CharactersWithSpaces>253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2022-03-06T22:03:00Z</dcterms:created>
  <dc:creator/>
  <dc:description/>
  <dc:language>es-MX</dc:language>
  <cp:lastModifiedBy/>
  <dcterms:modified xsi:type="dcterms:W3CDTF">2022-03-06T23:28:08Z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